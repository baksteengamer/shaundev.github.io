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D8" w:rsidRPr="00381885" w:rsidRDefault="00F55BFE">
      <w:pPr>
        <w:tabs>
          <w:tab w:val="left" w:pos="2266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</w:r>
      <w:r w:rsidR="00B215F0">
        <w:rPr>
          <w:rFonts w:ascii="Bahnschrift SemiLight" w:hAnsi="Bahnschrift SemiLight"/>
        </w:rP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rPr>
          <w:rFonts w:ascii="Bahnschrift SemiLight" w:hAnsi="Bahnschrift SemiLight"/>
        </w:rPr>
        <w:alias w:val="Resume Name"/>
        <w:tag w:val="Resume Name"/>
        <w:id w:val="782665251"/>
        <w:placeholder>
          <w:docPart w:val="4907DAE41D4A4513AEF2A5DDD9DB4B68"/>
        </w:placeholder>
        <w:docPartList>
          <w:docPartGallery w:val="Quick Parts"/>
          <w:docPartCategory w:val=" Resume Name"/>
        </w:docPartList>
      </w:sdtPr>
      <w:sdtContent>
        <w:p w:rsidR="008F42D8" w:rsidRPr="00381885" w:rsidRDefault="008F42D8">
          <w:pPr>
            <w:rPr>
              <w:rFonts w:ascii="Bahnschrift SemiLight" w:hAnsi="Bahnschrift SemiLight"/>
            </w:rPr>
          </w:pPr>
        </w:p>
        <w:tbl>
          <w:tblPr>
            <w:tblStyle w:val="TableGrid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570"/>
            <w:gridCol w:w="3726"/>
          </w:tblGrid>
          <w:tr w:rsidR="008F42D8" w:rsidRPr="00381885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="Bahnschrift SemiLight" w:hAnsi="Bahnschrift SemiLight"/>
                    <w:b/>
                    <w:color w:val="213F43" w:themeColor="accent2" w:themeShade="80"/>
                    <w:sz w:val="28"/>
                    <w:szCs w:val="28"/>
                  </w:rPr>
                  <w:id w:val="3054493"/>
                  <w:placeholder>
                    <w:docPart w:val="D6BEB9955D9D4480BA0F13F7D1E5F2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F42D8" w:rsidRPr="00381885" w:rsidRDefault="00381885">
                    <w:pPr>
                      <w:rPr>
                        <w:rFonts w:ascii="Bahnschrift SemiLight" w:hAnsi="Bahnschrift SemiLight"/>
                        <w:b/>
                        <w:color w:val="213F43" w:themeColor="accent2" w:themeShade="80"/>
                        <w:sz w:val="28"/>
                        <w:szCs w:val="28"/>
                      </w:rPr>
                    </w:pPr>
                    <w:r w:rsidRPr="00381885">
                      <w:rPr>
                        <w:rFonts w:ascii="Bahnschrift SemiLight" w:hAnsi="Bahnschrift SemiLight"/>
                        <w:b/>
                        <w:color w:val="213F43" w:themeColor="accent2" w:themeShade="80"/>
                        <w:sz w:val="28"/>
                        <w:szCs w:val="28"/>
                        <w:lang w:val="en-ZA"/>
                      </w:rPr>
                      <w:t>Shaun Mostert</w:t>
                    </w:r>
                  </w:p>
                </w:sdtContent>
              </w:sdt>
              <w:p w:rsidR="008F42D8" w:rsidRPr="00381885" w:rsidRDefault="00381885">
                <w:pPr>
                  <w:rPr>
                    <w:rFonts w:ascii="Bahnschrift SemiLight" w:hAnsi="Bahnschrift SemiLight"/>
                    <w:color w:val="424456" w:themeColor="text2"/>
                  </w:rPr>
                </w:pPr>
                <w:r>
                  <w:rPr>
                    <w:rFonts w:ascii="Bahnschrift SemiLight" w:hAnsi="Bahnschrift SemiLight"/>
                    <w:color w:val="424456" w:themeColor="text2"/>
                  </w:rPr>
                  <w:t>63 Beach Road, Strand, Western Cape</w:t>
                </w:r>
              </w:p>
              <w:p w:rsidR="008F42D8" w:rsidRPr="00381885" w:rsidRDefault="00381885">
                <w:pPr>
                  <w:rPr>
                    <w:rFonts w:ascii="Bahnschrift SemiLight" w:hAnsi="Bahnschrift SemiLight"/>
                    <w:color w:val="424456" w:themeColor="text2"/>
                  </w:rPr>
                </w:pPr>
                <w:r>
                  <w:rPr>
                    <w:rFonts w:ascii="Bahnschrift SemiLight" w:hAnsi="Bahnschrift SemiLight"/>
                    <w:color w:val="424456" w:themeColor="text2"/>
                  </w:rPr>
                  <w:t>0720923450</w:t>
                </w:r>
              </w:p>
              <w:p w:rsidR="008F42D8" w:rsidRPr="00381885" w:rsidRDefault="00381885" w:rsidP="00381885">
                <w:pPr>
                  <w:rPr>
                    <w:rFonts w:ascii="Bahnschrift SemiLight" w:hAnsi="Bahnschrift SemiLight"/>
                  </w:rPr>
                </w:pPr>
                <w:r>
                  <w:rPr>
                    <w:rFonts w:ascii="Bahnschrift SemiLight" w:hAnsi="Bahnschrift SemiLight"/>
                    <w:color w:val="424456" w:themeColor="text2"/>
                  </w:rPr>
                  <w:t>www.shaun.dev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8F42D8" w:rsidRPr="00381885" w:rsidRDefault="008F42D8">
                <w:pPr>
                  <w:rPr>
                    <w:rFonts w:ascii="Bahnschrift SemiLight" w:hAnsi="Bahnschrift SemiLight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8F42D8" w:rsidRPr="00381885" w:rsidRDefault="00F55BFE">
          <w:pPr>
            <w:tabs>
              <w:tab w:val="left" w:pos="2266"/>
            </w:tabs>
            <w:rPr>
              <w:rFonts w:ascii="Bahnschrift SemiLight" w:hAnsi="Bahnschrift SemiLight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33"/>
        <w:gridCol w:w="8063"/>
      </w:tblGrid>
      <w:tr w:rsidR="008F42D8" w:rsidRPr="00381885">
        <w:trPr>
          <w:jc w:val="center"/>
        </w:trPr>
        <w:tc>
          <w:tcPr>
            <w:tcW w:w="2266" w:type="dxa"/>
            <w:shd w:val="clear" w:color="auto" w:fill="auto"/>
          </w:tcPr>
          <w:p w:rsidR="008F42D8" w:rsidRPr="00381885" w:rsidRDefault="00381885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:rsidR="008F42D8" w:rsidRPr="00381885" w:rsidRDefault="00381885">
            <w:pPr>
              <w:rPr>
                <w:rFonts w:ascii="Bahnschrift SemiLight" w:hAnsi="Bahnschrift SemiLight"/>
                <w:color w:val="424456" w:themeColor="text2"/>
              </w:rPr>
            </w:pPr>
            <w:r>
              <w:rPr>
                <w:rFonts w:ascii="Bahnschrift SemiLight" w:hAnsi="Bahnschrift SemiLight"/>
                <w:color w:val="424456" w:themeColor="text2"/>
              </w:rPr>
              <w:t xml:space="preserve">Web Developer with 3+ years of development experience in designing and developing websites and web-pages, testing, debugging and creating plug-ins.  </w:t>
            </w:r>
          </w:p>
          <w:p w:rsidR="008F42D8" w:rsidRPr="00381885" w:rsidRDefault="008F42D8">
            <w:pPr>
              <w:ind w:firstLine="720"/>
              <w:rPr>
                <w:rFonts w:ascii="Bahnschrift SemiLight" w:hAnsi="Bahnschrift SemiLight"/>
                <w:b/>
                <w:color w:val="438086" w:themeColor="accent2"/>
              </w:rPr>
            </w:pPr>
          </w:p>
        </w:tc>
      </w:tr>
      <w:tr w:rsidR="008F42D8" w:rsidRPr="00381885">
        <w:trPr>
          <w:jc w:val="center"/>
        </w:trPr>
        <w:tc>
          <w:tcPr>
            <w:tcW w:w="2266" w:type="dxa"/>
            <w:shd w:val="clear" w:color="auto" w:fill="auto"/>
          </w:tcPr>
          <w:p w:rsidR="008F42D8" w:rsidRPr="00381885" w:rsidRDefault="004016D2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  <w:r w:rsidRPr="00381885">
              <w:rPr>
                <w:rFonts w:ascii="Bahnschrift SemiLight" w:hAnsi="Bahnschrift SemiLight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:rsidR="00AB34E6" w:rsidRPr="00B215F0" w:rsidRDefault="00381885" w:rsidP="00B215F0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Outgoing</w:t>
            </w:r>
          </w:p>
          <w:p w:rsidR="00AB34E6" w:rsidRDefault="00AB34E6" w:rsidP="00381885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Persuasive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Knowledge in Java</w:t>
            </w:r>
          </w:p>
          <w:p w:rsidR="00381885" w:rsidRPr="00AB34E6" w:rsidRDefault="00381885" w:rsidP="00AB34E6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Knowledge in CSS3</w:t>
            </w:r>
            <w:r w:rsidR="00921F35">
              <w:rPr>
                <w:rFonts w:ascii="Bahnschrift SemiLight" w:hAnsi="Bahnschrift SemiLight"/>
                <w:b/>
              </w:rPr>
              <w:t xml:space="preserve"> / HTML5 / JavaScript</w:t>
            </w:r>
            <w:r w:rsidR="00AB34E6">
              <w:rPr>
                <w:rFonts w:ascii="Bahnschrift SemiLight" w:hAnsi="Bahnschrift SemiLight"/>
                <w:b/>
              </w:rPr>
              <w:t xml:space="preserve"> / Bootstrap / WordPress / Wix</w:t>
            </w:r>
          </w:p>
          <w:p w:rsidR="00921F35" w:rsidRPr="00AB34E6" w:rsidRDefault="00381885" w:rsidP="00AB34E6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Knowledge in C#</w:t>
            </w:r>
            <w:r w:rsidR="00AB34E6">
              <w:rPr>
                <w:rFonts w:ascii="Bahnschrift SemiLight" w:hAnsi="Bahnschrift SemiLight"/>
                <w:b/>
              </w:rPr>
              <w:t xml:space="preserve"> / C++ / Learning C</w:t>
            </w:r>
          </w:p>
          <w:p w:rsidR="00921F35" w:rsidRDefault="00B215F0" w:rsidP="00381885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 xml:space="preserve">Reasonable knowledge in </w:t>
            </w:r>
            <w:r w:rsidR="00921F35">
              <w:rPr>
                <w:rFonts w:ascii="Bahnschrift SemiLight" w:hAnsi="Bahnschrift SemiLight"/>
                <w:b/>
              </w:rPr>
              <w:t>PHP</w:t>
            </w:r>
          </w:p>
          <w:p w:rsidR="00921F35" w:rsidRPr="00381885" w:rsidRDefault="00921F35" w:rsidP="00381885">
            <w:pPr>
              <w:pStyle w:val="ListBullet"/>
              <w:rPr>
                <w:rFonts w:ascii="Bahnschrift SemiLight" w:hAnsi="Bahnschrift SemiLight"/>
                <w:b/>
              </w:rPr>
            </w:pPr>
            <w:r>
              <w:rPr>
                <w:rFonts w:ascii="Bahnschrift SemiLight" w:hAnsi="Bahnschrift SemiLight"/>
                <w:b/>
              </w:rPr>
              <w:t>Photoshop</w:t>
            </w:r>
            <w:r w:rsidR="00AB34E6">
              <w:rPr>
                <w:rFonts w:ascii="Bahnschrift SemiLight" w:hAnsi="Bahnschrift SemiLight"/>
                <w:b/>
              </w:rPr>
              <w:t xml:space="preserve"> / Video Editing</w:t>
            </w:r>
          </w:p>
        </w:tc>
      </w:tr>
      <w:tr w:rsidR="008F42D8" w:rsidRPr="00381885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8F42D8" w:rsidRPr="00381885" w:rsidRDefault="008F42D8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8F42D8" w:rsidRPr="00381885" w:rsidRDefault="008F42D8">
            <w:pPr>
              <w:rPr>
                <w:rFonts w:ascii="Bahnschrift SemiLight" w:hAnsi="Bahnschrift SemiLight"/>
                <w:color w:val="424456" w:themeColor="text2"/>
              </w:rPr>
            </w:pPr>
          </w:p>
        </w:tc>
      </w:tr>
      <w:tr w:rsidR="008F42D8" w:rsidRPr="00381885">
        <w:trPr>
          <w:jc w:val="center"/>
        </w:trPr>
        <w:tc>
          <w:tcPr>
            <w:tcW w:w="2266" w:type="dxa"/>
            <w:shd w:val="clear" w:color="auto" w:fill="auto"/>
          </w:tcPr>
          <w:p w:rsidR="008F42D8" w:rsidRPr="00381885" w:rsidRDefault="004016D2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  <w:r w:rsidRPr="00381885">
              <w:rPr>
                <w:rFonts w:ascii="Bahnschrift SemiLight" w:hAnsi="Bahnschrift SemiLight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:rsidR="008F42D8" w:rsidRPr="00381885" w:rsidRDefault="00381885">
            <w:pPr>
              <w:pStyle w:val="Sub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Wolsey Hall Oxford</w:t>
            </w:r>
          </w:p>
          <w:p w:rsidR="008F42D8" w:rsidRPr="00B215F0" w:rsidRDefault="00381885" w:rsidP="00B215F0">
            <w:pPr>
              <w:rPr>
                <w:rFonts w:ascii="Bahnschrift SemiLight" w:hAnsi="Bahnschrift SemiLight"/>
                <w:color w:val="424456" w:themeColor="text2"/>
              </w:rPr>
            </w:pPr>
            <w:r>
              <w:rPr>
                <w:rFonts w:ascii="Bahnschrift SemiLight" w:hAnsi="Bahnschrift SemiLight"/>
                <w:color w:val="424456" w:themeColor="text2"/>
              </w:rPr>
              <w:t>October 2024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IGCSE Physics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IGCSE Spanish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IGCSE English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IGCSE Business Studies</w:t>
            </w:r>
          </w:p>
          <w:p w:rsid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IGCSE Math</w:t>
            </w:r>
          </w:p>
          <w:p w:rsidR="00381885" w:rsidRPr="00381885" w:rsidRDefault="00381885" w:rsidP="00381885">
            <w:pPr>
              <w:pStyle w:val="ListBullet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AS Level Computer Science</w:t>
            </w:r>
          </w:p>
          <w:p w:rsidR="00381885" w:rsidRPr="00381885" w:rsidRDefault="00381885" w:rsidP="0038188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Bahnschrift SemiLight" w:hAnsi="Bahnschrift SemiLight"/>
              </w:rPr>
            </w:pPr>
          </w:p>
        </w:tc>
      </w:tr>
      <w:tr w:rsidR="008F42D8" w:rsidRPr="00381885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8F42D8" w:rsidRPr="00381885" w:rsidRDefault="008F42D8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8F42D8" w:rsidRPr="00381885" w:rsidRDefault="008F42D8">
            <w:pPr>
              <w:rPr>
                <w:rFonts w:ascii="Bahnschrift SemiLight" w:hAnsi="Bahnschrift SemiLight"/>
                <w:color w:val="424456" w:themeColor="text2"/>
              </w:rPr>
            </w:pPr>
          </w:p>
        </w:tc>
      </w:tr>
      <w:tr w:rsidR="008F42D8" w:rsidRPr="00381885">
        <w:trPr>
          <w:jc w:val="center"/>
        </w:trPr>
        <w:tc>
          <w:tcPr>
            <w:tcW w:w="2266" w:type="dxa"/>
            <w:shd w:val="clear" w:color="auto" w:fill="auto"/>
          </w:tcPr>
          <w:p w:rsidR="008F42D8" w:rsidRPr="00381885" w:rsidRDefault="004016D2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  <w:r w:rsidRPr="00381885">
              <w:rPr>
                <w:rFonts w:ascii="Bahnschrift SemiLight" w:hAnsi="Bahnschrift SemiLight"/>
              </w:rPr>
              <w:t>Experience</w:t>
            </w:r>
          </w:p>
          <w:p w:rsidR="008F42D8" w:rsidRPr="00381885" w:rsidRDefault="008F42D8">
            <w:pPr>
              <w:pStyle w:val="Section"/>
              <w:framePr w:hSpace="0" w:wrap="auto" w:hAnchor="text" w:xAlign="left" w:yAlign="inline"/>
              <w:rPr>
                <w:rFonts w:ascii="Bahnschrift SemiLight" w:hAnsi="Bahnschrift SemiLight"/>
              </w:rPr>
            </w:pPr>
          </w:p>
        </w:tc>
        <w:tc>
          <w:tcPr>
            <w:tcW w:w="8296" w:type="dxa"/>
            <w:shd w:val="clear" w:color="auto" w:fill="auto"/>
          </w:tcPr>
          <w:p w:rsidR="008F42D8" w:rsidRPr="00381885" w:rsidRDefault="00381885">
            <w:pPr>
              <w:pStyle w:val="Subsection"/>
              <w:framePr w:wrap="around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Internship</w:t>
            </w:r>
          </w:p>
          <w:p w:rsidR="008F42D8" w:rsidRPr="00381885" w:rsidRDefault="00AB34E6">
            <w:pPr>
              <w:rPr>
                <w:rFonts w:ascii="Bahnschrift SemiLight" w:hAnsi="Bahnschrift SemiLight"/>
                <w:color w:val="424456" w:themeColor="text2"/>
              </w:rPr>
            </w:pPr>
            <w:r>
              <w:rPr>
                <w:rFonts w:ascii="Bahnschrift SemiLight" w:hAnsi="Bahnschrift SemiLight"/>
                <w:color w:val="424456" w:themeColor="text2"/>
              </w:rPr>
              <w:t>June 2023</w:t>
            </w:r>
            <w:r w:rsidR="004016D2" w:rsidRPr="00381885">
              <w:rPr>
                <w:rFonts w:ascii="Bahnschrift SemiLight" w:hAnsi="Bahnschrift SemiLight"/>
                <w:color w:val="424456" w:themeColor="text2"/>
              </w:rPr>
              <w:t xml:space="preserve">– </w:t>
            </w:r>
            <w:r>
              <w:rPr>
                <w:rFonts w:ascii="Bahnschrift SemiLight" w:hAnsi="Bahnschrift SemiLight"/>
                <w:color w:val="424456" w:themeColor="text2"/>
              </w:rPr>
              <w:t>July 2023</w:t>
            </w:r>
          </w:p>
          <w:p w:rsidR="008F42D8" w:rsidRPr="00381885" w:rsidRDefault="00AB34E6">
            <w:pPr>
              <w:rPr>
                <w:rFonts w:ascii="Bahnschrift SemiLight" w:hAnsi="Bahnschrift SemiLight"/>
                <w:color w:val="424456" w:themeColor="text2"/>
              </w:rPr>
            </w:pPr>
            <w:r>
              <w:rPr>
                <w:rFonts w:ascii="Bahnschrift SemiLight" w:hAnsi="Bahnschrift SemiLight"/>
                <w:color w:val="424456" w:themeColor="text2"/>
              </w:rPr>
              <w:t>Helping with Graphic User Interface development // Helping with app development for the company // Learning about the company itself.</w:t>
            </w:r>
          </w:p>
          <w:p w:rsidR="008F42D8" w:rsidRPr="00381885" w:rsidRDefault="008F42D8">
            <w:pPr>
              <w:rPr>
                <w:rFonts w:ascii="Bahnschrift SemiLight" w:hAnsi="Bahnschrift SemiLight"/>
                <w:b/>
                <w:color w:val="438086" w:themeColor="accent2"/>
              </w:rPr>
            </w:pPr>
          </w:p>
        </w:tc>
      </w:tr>
    </w:tbl>
    <w:p w:rsidR="008F42D8" w:rsidRPr="00381885" w:rsidRDefault="008F42D8">
      <w:pPr>
        <w:rPr>
          <w:rFonts w:ascii="Bahnschrift SemiLight" w:hAnsi="Bahnschrift SemiLight"/>
        </w:rPr>
      </w:pPr>
    </w:p>
    <w:sectPr w:rsidR="008F42D8" w:rsidRPr="00381885" w:rsidSect="008F42D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40" w:rsidRDefault="002B6B40">
      <w:pPr>
        <w:spacing w:after="0" w:line="240" w:lineRule="auto"/>
      </w:pPr>
      <w:r>
        <w:separator/>
      </w:r>
    </w:p>
  </w:endnote>
  <w:endnote w:type="continuationSeparator" w:id="1">
    <w:p w:rsidR="002B6B40" w:rsidRDefault="002B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2D8" w:rsidRDefault="008F42D8"/>
  <w:p w:rsidR="008F42D8" w:rsidRDefault="00F55BFE">
    <w:fldSimple w:instr=" PAGE   \* MERGEFORMAT ">
      <w:r w:rsidR="004016D2">
        <w:rPr>
          <w:noProof/>
        </w:rPr>
        <w:t>2</w:t>
      </w:r>
    </w:fldSimple>
    <w:r w:rsidR="004016D2">
      <w:t xml:space="preserve"> </w:t>
    </w:r>
    <w:r w:rsidR="004016D2">
      <w:rPr>
        <w:color w:val="A04DA3" w:themeColor="accent3"/>
      </w:rPr>
      <w:sym w:font="Wingdings 2" w:char="F097"/>
    </w:r>
    <w:r w:rsidR="004016D2">
      <w:t xml:space="preserve"> </w:t>
    </w:r>
  </w:p>
  <w:p w:rsidR="008F42D8" w:rsidRDefault="00F55BFE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8F42D8" w:rsidRDefault="008F42D8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2D8" w:rsidRDefault="008F42D8">
    <w:pPr>
      <w:jc w:val="right"/>
    </w:pPr>
  </w:p>
  <w:p w:rsidR="008F42D8" w:rsidRDefault="00F55BFE">
    <w:pPr>
      <w:jc w:val="right"/>
    </w:pPr>
    <w:fldSimple w:instr=" PAGE   \* MERGEFORMAT ">
      <w:r w:rsidR="004016D2">
        <w:rPr>
          <w:noProof/>
        </w:rPr>
        <w:t>3</w:t>
      </w:r>
    </w:fldSimple>
    <w:r w:rsidR="004016D2">
      <w:t xml:space="preserve"> </w:t>
    </w:r>
    <w:r w:rsidR="004016D2">
      <w:rPr>
        <w:color w:val="A04DA3" w:themeColor="accent3"/>
      </w:rPr>
      <w:sym w:font="Wingdings 2" w:char="F097"/>
    </w:r>
    <w:r w:rsidR="004016D2">
      <w:t xml:space="preserve"> </w:t>
    </w:r>
  </w:p>
  <w:p w:rsidR="008F42D8" w:rsidRDefault="00F55BFE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8F42D8" w:rsidRDefault="008F42D8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40" w:rsidRDefault="002B6B40">
      <w:pPr>
        <w:spacing w:after="0" w:line="240" w:lineRule="auto"/>
      </w:pPr>
      <w:r>
        <w:separator/>
      </w:r>
    </w:p>
  </w:footnote>
  <w:footnote w:type="continuationSeparator" w:id="1">
    <w:p w:rsidR="002B6B40" w:rsidRDefault="002B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0553D175E54C42AF8AEA6EC50FF023B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F42D8" w:rsidRDefault="00381885">
        <w:pPr>
          <w:pStyle w:val="Header"/>
          <w:pBdr>
            <w:bottom w:val="single" w:sz="4" w:space="0" w:color="auto"/>
          </w:pBdr>
        </w:pPr>
        <w:r>
          <w:rPr>
            <w:lang w:val="en-ZA"/>
          </w:rPr>
          <w:t>Shaun Mostert</w:t>
        </w:r>
      </w:p>
    </w:sdtContent>
  </w:sdt>
  <w:p w:rsidR="008F42D8" w:rsidRDefault="008F42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B83EB4D0D9D84D16A518A666F82B7C1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F42D8" w:rsidRDefault="00381885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ZA"/>
          </w:rPr>
          <w:t>Shaun Mostert</w:t>
        </w:r>
      </w:p>
    </w:sdtContent>
  </w:sdt>
  <w:p w:rsidR="008F42D8" w:rsidRDefault="008F42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4733B"/>
    <w:multiLevelType w:val="hybridMultilevel"/>
    <w:tmpl w:val="F15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921F35"/>
    <w:rsid w:val="002B6B40"/>
    <w:rsid w:val="00381885"/>
    <w:rsid w:val="004016D2"/>
    <w:rsid w:val="00644B1C"/>
    <w:rsid w:val="008F42D8"/>
    <w:rsid w:val="00921F35"/>
    <w:rsid w:val="00AB34E6"/>
    <w:rsid w:val="00B215F0"/>
    <w:rsid w:val="00B4170A"/>
    <w:rsid w:val="00F55BFE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7"/>
        <o:r id="V:Rule12" type="connector" idref="#_x0000_s1056"/>
        <o:r id="V:Rule13" type="connector" idref="#_x0000_s1058"/>
        <o:r id="V:Rule14" type="connector" idref="#_x0000_s1051"/>
        <o:r id="V:Rule15" type="connector" idref="#_x0000_s1055"/>
        <o:r id="V:Rule16" type="connector" idref="#_x0000_s1060"/>
        <o:r id="V:Rule17" type="connector" idref="#_x0000_s1061"/>
        <o:r id="V:Rule18" type="connector" idref="#_x0000_s1053"/>
        <o:r id="V:Rule19" type="connector" idref="#_x0000_s1059"/>
        <o:r id="V:Rule20" type="connector" idref="#_x0000_s1052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D8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F42D8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F42D8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F42D8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2D8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2D8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2D8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2D8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2D8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2D8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F4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D8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8F42D8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D8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8F42D8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42D8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8F42D8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8F4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2D8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F42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D8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8F42D8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8F42D8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8F42D8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8F42D8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F42D8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2D8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2D8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2D8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2D8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2D8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2D8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2D8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2D8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F42D8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8F42D8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2D8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F42D8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8F42D8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8F42D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42D8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8F42D8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8F42D8"/>
    <w:pPr>
      <w:numPr>
        <w:numId w:val="2"/>
      </w:numPr>
    </w:pPr>
  </w:style>
  <w:style w:type="numbering" w:customStyle="1" w:styleId="UrbanNumberedList">
    <w:name w:val="Urban Numbered List"/>
    <w:uiPriority w:val="99"/>
    <w:rsid w:val="008F42D8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8F42D8"/>
    <w:rPr>
      <w:color w:val="808080"/>
    </w:rPr>
  </w:style>
  <w:style w:type="paragraph" w:styleId="ListBullet">
    <w:name w:val="List Bullet"/>
    <w:basedOn w:val="NormalIndent"/>
    <w:uiPriority w:val="3"/>
    <w:qFormat/>
    <w:rsid w:val="008F42D8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8F42D8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8F42D8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8F42D8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8F42D8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8F42D8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8F42D8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8F42D8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8F42D8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8F42D8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8F42D8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8F42D8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8F42D8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8F42D8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8F42D8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8F42D8"/>
    <w:pPr>
      <w:spacing w:after="120" w:line="288" w:lineRule="auto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07DAE41D4A4513AEF2A5DDD9DB4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F8C75-AAB7-4BDE-8D59-7C97A4CF1ECE}"/>
      </w:docPartPr>
      <w:docPartBody>
        <w:p w:rsidR="008807E5" w:rsidRDefault="007B2B80">
          <w:pPr>
            <w:pStyle w:val="4907DAE41D4A4513AEF2A5DDD9DB4B6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6BEB9955D9D4480BA0F13F7D1E5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A26E1-43C5-4DA5-9B30-DD9FCB2669BA}"/>
      </w:docPartPr>
      <w:docPartBody>
        <w:p w:rsidR="008807E5" w:rsidRDefault="007B2B80">
          <w:pPr>
            <w:pStyle w:val="D6BEB9955D9D4480BA0F13F7D1E5F2BF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0553D175E54C42AF8AEA6EC50FF0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6778-F14A-460D-B1DE-3FEE49358837}"/>
      </w:docPartPr>
      <w:docPartBody>
        <w:p w:rsidR="008807E5" w:rsidRDefault="007B2B80">
          <w:pPr>
            <w:pStyle w:val="0553D175E54C42AF8AEA6EC50FF023BA"/>
          </w:pPr>
          <w:r>
            <w:t>[Type the author name]</w:t>
          </w:r>
        </w:p>
      </w:docPartBody>
    </w:docPart>
    <w:docPart>
      <w:docPartPr>
        <w:name w:val="B83EB4D0D9D84D16A518A666F82B7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A3417-E0C1-4D64-8E3A-739CFC676107}"/>
      </w:docPartPr>
      <w:docPartBody>
        <w:p w:rsidR="008807E5" w:rsidRDefault="007B2B80">
          <w:pPr>
            <w:pStyle w:val="B83EB4D0D9D84D16A518A666F82B7C1E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B80"/>
    <w:rsid w:val="007B2B80"/>
    <w:rsid w:val="0088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807E5"/>
    <w:rPr>
      <w:color w:val="808080"/>
    </w:rPr>
  </w:style>
  <w:style w:type="paragraph" w:customStyle="1" w:styleId="4907DAE41D4A4513AEF2A5DDD9DB4B68">
    <w:name w:val="4907DAE41D4A4513AEF2A5DDD9DB4B68"/>
    <w:rsid w:val="008807E5"/>
  </w:style>
  <w:style w:type="paragraph" w:customStyle="1" w:styleId="D6BEB9955D9D4480BA0F13F7D1E5F2BF">
    <w:name w:val="D6BEB9955D9D4480BA0F13F7D1E5F2BF"/>
    <w:rsid w:val="008807E5"/>
  </w:style>
  <w:style w:type="paragraph" w:customStyle="1" w:styleId="0FCD22A8BFC84DE785074BB0C2BC3253">
    <w:name w:val="0FCD22A8BFC84DE785074BB0C2BC3253"/>
    <w:rsid w:val="008807E5"/>
  </w:style>
  <w:style w:type="paragraph" w:customStyle="1" w:styleId="01E470DE4BE044E1B463D754F6437554">
    <w:name w:val="01E470DE4BE044E1B463D754F6437554"/>
    <w:rsid w:val="008807E5"/>
  </w:style>
  <w:style w:type="paragraph" w:customStyle="1" w:styleId="4D8F075B89564A049A87DD593703DEF5">
    <w:name w:val="4D8F075B89564A049A87DD593703DEF5"/>
    <w:rsid w:val="008807E5"/>
  </w:style>
  <w:style w:type="paragraph" w:customStyle="1" w:styleId="C557E19E83A34F08AFC777FD9B57AA9D">
    <w:name w:val="C557E19E83A34F08AFC777FD9B57AA9D"/>
    <w:rsid w:val="008807E5"/>
  </w:style>
  <w:style w:type="paragraph" w:customStyle="1" w:styleId="6BC7F3F67F8340C49067123434C6C65A">
    <w:name w:val="6BC7F3F67F8340C49067123434C6C65A"/>
    <w:rsid w:val="008807E5"/>
  </w:style>
  <w:style w:type="paragraph" w:customStyle="1" w:styleId="E51D27473CB649C0A518F64EC23FFD6E">
    <w:name w:val="E51D27473CB649C0A518F64EC23FFD6E"/>
    <w:rsid w:val="008807E5"/>
  </w:style>
  <w:style w:type="paragraph" w:customStyle="1" w:styleId="B744BF9B01B24E5C9DDB8437DD772635">
    <w:name w:val="B744BF9B01B24E5C9DDB8437DD772635"/>
    <w:rsid w:val="008807E5"/>
  </w:style>
  <w:style w:type="paragraph" w:customStyle="1" w:styleId="83663D0C915049F7953FDEC9DEA3E619">
    <w:name w:val="83663D0C915049F7953FDEC9DEA3E619"/>
    <w:rsid w:val="008807E5"/>
  </w:style>
  <w:style w:type="paragraph" w:customStyle="1" w:styleId="B15718CDC66E481F9115F0C8FF8CE8B5">
    <w:name w:val="B15718CDC66E481F9115F0C8FF8CE8B5"/>
    <w:rsid w:val="008807E5"/>
  </w:style>
  <w:style w:type="paragraph" w:customStyle="1" w:styleId="4358C65C24E64A1EBDB6BDC253B838B0">
    <w:name w:val="4358C65C24E64A1EBDB6BDC253B838B0"/>
    <w:rsid w:val="008807E5"/>
  </w:style>
  <w:style w:type="paragraph" w:customStyle="1" w:styleId="77A13D5432B443FD8AB4C8355F8F1FF6">
    <w:name w:val="77A13D5432B443FD8AB4C8355F8F1FF6"/>
    <w:rsid w:val="008807E5"/>
  </w:style>
  <w:style w:type="paragraph" w:customStyle="1" w:styleId="105E9C54B7194221A4166977AAB6A44A">
    <w:name w:val="105E9C54B7194221A4166977AAB6A44A"/>
    <w:rsid w:val="008807E5"/>
  </w:style>
  <w:style w:type="paragraph" w:customStyle="1" w:styleId="7D1B930B6DF546B9975C6B4FA1653CD4">
    <w:name w:val="7D1B930B6DF546B9975C6B4FA1653CD4"/>
    <w:rsid w:val="008807E5"/>
  </w:style>
  <w:style w:type="paragraph" w:customStyle="1" w:styleId="0553D175E54C42AF8AEA6EC50FF023BA">
    <w:name w:val="0553D175E54C42AF8AEA6EC50FF023BA"/>
    <w:rsid w:val="008807E5"/>
  </w:style>
  <w:style w:type="paragraph" w:customStyle="1" w:styleId="B83EB4D0D9D84D16A518A666F82B7C1E">
    <w:name w:val="B83EB4D0D9D84D16A518A666F82B7C1E"/>
    <w:rsid w:val="008807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Mostert</dc:creator>
  <cp:lastModifiedBy>Shaun School Account</cp:lastModifiedBy>
  <cp:revision>3</cp:revision>
  <dcterms:created xsi:type="dcterms:W3CDTF">2023-06-06T09:38:00Z</dcterms:created>
  <dcterms:modified xsi:type="dcterms:W3CDTF">2023-06-06T13:45:00Z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